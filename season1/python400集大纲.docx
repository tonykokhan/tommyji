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Python400集 视频教程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高淇老师  带你零基础手写神经网络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本套Python课程400集，从零基础开始，全面讲解Python基础，直达可以手写神经网络的境界。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我们创造性的增加了：手写数据结构和算法、手写神经网络项目。让零基础学员在学习Python时就开始接触高深的底层知识、神经网络底层实现的知识。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内容共分26章，讲解了Python基础的方方面面，可以作为Python学习者的“宝典”。同时，穿插了3个大型实战项目：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坦克大战游戏。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采用游戏开发的方式，寓教于乐，快乐中掌握Python基础。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手写算法和数据结构。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算法和数据结构是很多大公司面试的不二选择，我们这里讲解内容的同时，手把手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带你实现一个个底层算法，将内功练扎实。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手写神经网络。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Python是人工智能的第一语言。我们创造性的在基础课程中就加入了如何编写一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个自己的神经网络，为踏入神经网络的大门打下“坚实基础”。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本套视频一共400集，本套视频共分3季：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第一季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【基础篇】Python基础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（115集）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第二季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【提高篇】Python深入和扩展（100集）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第三季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【扩展篇】网络编程、多线程、扩展库（85集）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第四季  【高手篇】算法、Python源码、函数式编程、手工实现神经网络（100集）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现公布第一季，欢迎大家下载观看。后续视频，将会陆续公布。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第一章 Python入门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001. Python介绍_特性_版本问题_应用范围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002. Python下载_安装_配置_第一行Python程序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003. 开发环境介绍_交互模式的使用_IDLE介绍和使用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004. IDLE开发环境的使用_建立Python源文件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005. Python程序格式_缩进_行注释_段注释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006. 简单错误如何处理_守破离学习法_程序员修炼手册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007. 海龟绘图_坐标系问题_画笔各种方法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008. 海龟绘图_画出奥运五环图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第二章 编程基本概念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 程序的构成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 对象的基本组成和内存示意图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 引用的本质_栈内存和堆内存_内存示意图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 标识符_帮助系统的简单使用_命名规则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 变量的声明_初始化_删除变量_垃圾回收机制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 链式赋值_系列解包赋值_常量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 内置数据类型_基本算术运算符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 整数_不同进制_其他类型转换成整数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 浮点数_自动转换_强制转换_增强赋值运算符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时间表示_unix时间点_毫秒和微秒_time模块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多点坐标_绘出折线图_计算两点距离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布尔值_比较运算符_逻辑运算符_短路问题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同一运算符_整数缓存问题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字符串_unicode字符集_三种创建字符串方式_len()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字符串_转义字符_字符串拼接_字符串复制_input()获得键盘输入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字符串_str()_使用[]提取字符_replace()替换生成新字符串_内存分析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 字符串_切片slice操作_逆序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 字符串_split()分割_join()合并_join()效率测试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字符串_驻留机制_内存分析_字符串同一判断_值相等判断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 字符串_常用查找方法_去除首位信息_大小写转换_排版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21. 字符串_format格式化_数字格式化操作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22. 可变字符串_io.StringIO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23. 运算符总结_位操作符_优先级问题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第三章 序列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列表_特点_内存分析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创建列表的4种方式_推导式创建列表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列表_元素的5种添加方式_效率问题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列表_元素删除的三种方式_删除本质是数组元素拷贝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列表_元素的访问_元素出现次数统计_成员资格判断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列表_切片slice操作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列表_排序_revered逆序_max_min_sum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列表_二维列表_表格数据的存储和读取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元组_特点_创建的两种方式_tuple()要点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元组_元素访问_计数方法_切片操作_成员资格判断_zip()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元组_生成器推导式创建元组_总结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字典_特点_4种创建方式_普通_dict_zip_formkeys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字典_元素的访问_键的访问_值的访问_键值对的访问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字典_元素的添加_修改_删除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字典_序列解包用于列表元组字典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字典_复杂表格数据存储_列表和字典综合嵌套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字典_核心底层原理_内存分析_存储键值对过程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字典_核心底层原理_内存分析_查找值对象过程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集合_特点_创建和删除_交集并集差集运算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第四章 控制语句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Pycharm开发环境的下载安装配置_项目创建和运行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单分支选择结构_条件表达式详解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双分支选择结构_三元运算符的使用详解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多分支选择结构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选择结构的嵌套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while循环结构_死循环处理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for循环结构_遍历各种可迭代对象_range对象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嵌套循环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嵌套循环练习_九九乘法表_打印表格数据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break语句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continue语句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else语句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循环代码优化技巧（及其重要）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zip()并行迭代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推导式创建序列_列表推导式_字典推导式_集合推导式_生成器推导式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综合练习_绘制不同颜色的多个同心圆_绘制棋盘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函数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函数的基本概念_内存分析_函数的分类_定义和调用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形参和实参_文档字符串_函数注释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返回值详解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函数也是对象_内存分析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变量的作用域_全局变量_局部变量_栈帧内存分析讲解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局部变量和全局变量_效率测试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参数的传递_传递可变对象_内存分析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参数的传递_传递不可变对象_内存分析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浅拷贝和深拷贝_内存分析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10.参数的传递_不可变对象含可变子对象_内存分析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11.参数的类型_位置参数_默认值参数_命名参数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12.参数的类型_可变参数_强制命名参数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13.lambda表达式和匿名函数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14.eval()函数用法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15.递归函数_函数调用内存分析_栈帧的创建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16.递归函数_阶乘计算案例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17.嵌套函数_内部函数_数据隐藏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18.nonlocal_global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LEGB规则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第六章 面向对象编程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. 面向对象和面向过程的区别_执行者思维_设计者思维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. 对象的进化故事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. 类的定义_类和对象的关系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. 构造函数__init__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lang w:eastAsia="zh-CN"/>
        </w:rPr>
        <w:t>. 实例属性_内存分析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. 实例方法_内存分析方法调用过程_dir()_isinstance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lang w:eastAsia="zh-CN"/>
        </w:rPr>
        <w:t>. 类对象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lang w:eastAsia="zh-CN"/>
        </w:rPr>
        <w:t>. 类属性_内存分析创建类和对象的底层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lang w:eastAsia="zh-CN"/>
        </w:rPr>
        <w:t>. 类方法_静态方法_内存分析图示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. __del__()析构方法和垃圾回收机制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lang w:eastAsia="zh-CN"/>
        </w:rPr>
        <w:t>. __call__()方法和可调用对象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lang w:eastAsia="zh-CN"/>
        </w:rPr>
        <w:t>. 方法没有重载_方法的动态性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lang w:eastAsia="zh-CN"/>
        </w:rPr>
        <w:t>. 私有属性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lang w:eastAsia="zh-CN"/>
        </w:rPr>
        <w:t>. 私有方法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</w:t>
      </w:r>
      <w:r>
        <w:rPr>
          <w:rFonts w:hint="eastAsia" w:ascii="微软雅黑" w:hAnsi="微软雅黑" w:eastAsia="微软雅黑" w:cs="微软雅黑"/>
          <w:lang w:eastAsia="zh-CN"/>
        </w:rPr>
        <w:t>. @property装饰器_get和set方法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</w:t>
      </w:r>
      <w:r>
        <w:rPr>
          <w:rFonts w:hint="eastAsia" w:ascii="微软雅黑" w:hAnsi="微软雅黑" w:eastAsia="微软雅黑" w:cs="微软雅黑"/>
          <w:lang w:eastAsia="zh-CN"/>
        </w:rPr>
        <w:t>. 面向对象的三大特征说明(封装、继承、多态)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</w:t>
      </w:r>
      <w:r>
        <w:rPr>
          <w:rFonts w:hint="eastAsia" w:ascii="微软雅黑" w:hAnsi="微软雅黑" w:eastAsia="微软雅黑" w:cs="微软雅黑"/>
          <w:lang w:eastAsia="zh-CN"/>
        </w:rPr>
        <w:t>. 继承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lang w:eastAsia="zh-CN"/>
        </w:rPr>
        <w:t>. 方法的重写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lang w:eastAsia="zh-CN"/>
        </w:rPr>
        <w:t>. object根类_dir()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eastAsia="zh-CN"/>
        </w:rPr>
        <w:t>. 重写__str__()方法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lang w:eastAsia="zh-CN"/>
        </w:rPr>
        <w:t>. 多重继承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lang w:eastAsia="zh-CN"/>
        </w:rPr>
        <w:t>. mro()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lang w:eastAsia="zh-CN"/>
        </w:rPr>
        <w:t>. super()获得父类的定义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lang w:eastAsia="zh-CN"/>
        </w:rPr>
        <w:t>. 多态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lang w:eastAsia="zh-CN"/>
        </w:rPr>
        <w:t>. 特殊方法和运算符重载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lang w:eastAsia="zh-CN"/>
        </w:rPr>
        <w:t>. 特殊属性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27</w:t>
      </w:r>
      <w:r>
        <w:rPr>
          <w:rFonts w:hint="eastAsia" w:ascii="微软雅黑" w:hAnsi="微软雅黑" w:eastAsia="微软雅黑" w:cs="微软雅黑"/>
          <w:lang w:eastAsia="zh-CN"/>
        </w:rPr>
        <w:t>. 对象的浅拷贝和深拷贝_内存分析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28</w:t>
      </w:r>
      <w:r>
        <w:rPr>
          <w:rFonts w:hint="eastAsia" w:ascii="微软雅黑" w:hAnsi="微软雅黑" w:eastAsia="微软雅黑" w:cs="微软雅黑"/>
          <w:lang w:eastAsia="zh-CN"/>
        </w:rPr>
        <w:t>. 组合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29</w:t>
      </w:r>
      <w:r>
        <w:rPr>
          <w:rFonts w:hint="eastAsia" w:ascii="微软雅黑" w:hAnsi="微软雅黑" w:eastAsia="微软雅黑" w:cs="微软雅黑"/>
          <w:lang w:eastAsia="zh-CN"/>
        </w:rPr>
        <w:t>. 设计模式_工厂模式实现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lang w:eastAsia="zh-CN"/>
        </w:rPr>
        <w:t>. 设计模式_单例模式实现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第七章 模块 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模块化程序设计理念_模块和包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标准库有哪些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模块的设计和实现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API的设计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模块的导入和使用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包的使用_导入和创建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重新加载模块_动态代入模块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模块的导入顺序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命名空间和名称查找顺序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第三方扩展库的介绍和安装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PyPy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PiP安装第三方扩展库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第八章 文件操作（IO）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文本文件和二进制文件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文件操作相关模块介绍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创建文件对象_文本文件写入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with语句_上下文管理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文本文件的读取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二进制文件的读取和写入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使用pickle序列化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CSV文件的操作_csv文件读取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CSV文件的操作_csv文件写入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os和os.path模块_文件级操作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os和os.path模块_目录级操作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存储数据_json.dump()和json.load()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练习1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练习2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练习3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第九章 异常和错误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lang w:eastAsia="zh-CN"/>
        </w:rPr>
        <w:t>异常处理结构</w:t>
      </w:r>
      <w:r>
        <w:rPr>
          <w:rFonts w:hint="eastAsia" w:ascii="微软雅黑" w:hAnsi="微软雅黑" w:eastAsia="微软雅黑" w:cs="微软雅黑"/>
          <w:lang w:val="en-US" w:eastAsia="zh-CN"/>
        </w:rPr>
        <w:t>_try_except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try_finally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raise抛出异常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自定义异常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lang w:eastAsia="zh-CN"/>
        </w:rPr>
        <w:t>常见异常的解决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with上下文管理器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7. </w:t>
      </w:r>
      <w:r>
        <w:rPr>
          <w:rFonts w:hint="eastAsia" w:ascii="微软雅黑" w:hAnsi="微软雅黑" w:eastAsia="微软雅黑" w:cs="微软雅黑"/>
          <w:lang w:eastAsia="zh-CN"/>
        </w:rPr>
        <w:t>程序调试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使用pdb模块调试程序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IDLE的调试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Pycharm开发环境的调试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数值日期和复杂文本处理   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math模块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random模块_随机整数_随机序列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数值运算模块NumPy_数组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数值运算模块NumPy_应用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时间表示原理_时间对象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日期对象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字符串和日期对象互相转换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第11章 GUI编程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Tkinter介绍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第一个GUI程序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事件处理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控件_Button按钮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控件_Canvas画布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控件_Chekbutton_Radiobutton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控件_Entry文本输入框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控件_Frame容器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控件_Label_Message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控件_菜单制作_Menu_Menubutton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对话框_通用消息对话框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对话框_文件对话框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对话框_颜色选择对话框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几何管理器_网络管理器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几何管理器_包管理器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几何管理器_位置管理器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 键盘事件处理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 鼠标事件处理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动画的实现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 【项目】_房贷计算器_1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21. 【项目】_房贷计算器_2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22. 【项目】_房贷计算器_3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23. 【项目】_房贷计算器_4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24. 【项目】_房贷计算器_4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第12章 【项目】坦克大战游戏开发 </w:t>
      </w:r>
    </w:p>
    <w:p>
      <w:pPr>
        <w:pageBreakBefore w:val="0"/>
        <w:numPr>
          <w:ilvl w:val="0"/>
          <w:numId w:val="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ygame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使用介绍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_简单游戏编程</w:t>
      </w:r>
    </w:p>
    <w:p>
      <w:pPr>
        <w:pageBreakBefore w:val="0"/>
        <w:numPr>
          <w:ilvl w:val="0"/>
          <w:numId w:val="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pygame事件处理_图形图像处理</w:t>
      </w:r>
    </w:p>
    <w:p>
      <w:pPr>
        <w:pageBreakBefore w:val="0"/>
        <w:numPr>
          <w:ilvl w:val="0"/>
          <w:numId w:val="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pygame精灵_碰撞检测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"https://www.bz6000.cn/index/course/index/id/5528.html" \o " 坦克大战面向对象分析"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4. 坦克大战面向对象分析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"https://www.bz6000.cn/index/course/index/id/5529.html" \o " 坦克大战之加载主页面"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5. 坦克大战之加载主页面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"https://www.bz6000.cn/index/course/index/id/5530.html" \o "坦克大战之-添加左上角提示文字"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6. 坦克大战之-添加左上角提示文字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"https://www.bz6000.cn/index/course/index/id/5531.html" \o "坦克大战之添加事件监听 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7. 坦克大战之添加事件监听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"https://www.bz6000.cn/index/course/index/id/5532.html" \o "坦克大战之加载我方坦克_"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8. 坦克大战之加载我方坦克_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"https://www.bz6000.cn/index/course/index/id/5533.html" \o "坦克大战之实现我方坦克的移动"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9. 坦克大战之实现我方坦克的移动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"https://www.bz6000.cn/index/course/index/id/5534.html" \o "坦克大战之优化坦克移动方式"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10. 坦克大战之优化坦克移动方式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"https://www.bz6000.cn/index/course/index/id/5535.html" \o " 坦克大战之新增随机生成敌方坦克"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11. 坦克大战之新增随机生成敌方坦克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"https://www.bz6000.cn/index/course/index/id/5536.html" \o "坦克大战之实现敌方坦克的随机移动"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12. 坦克大战之实现敌方坦克的随机移动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"https://www.bz6000.cn/index/course/index/id/5537.html" \o "坦克大战之我方坦克发射子弹"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13. 坦克大战之我方坦克发射子弹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"https://www.bz6000.cn/index/course/index/id/5538.html" \o "坦克大战之子弹的优化处理"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14. 坦克大战之子弹的优化处理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"https://www.bz6000.cn/index/course/index/id/5539.html" \o "新增敌方坦克随机发射子弹？"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15. 新增敌方坦克随机发射子弹？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"https://www.bz6000.cn/index/course/index/id/5540.html" \o "敌方子弹与我方法坦克的碰撞以及我方坦克重生"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16. 敌方子弹与我方法坦克的碰撞以及我方坦克重生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"https://www.bz6000.cn/index/course/index/id/5541.html" \o " 坦克大战之敌方坦克的碰撞检测"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17. 坦克大战之敌方坦克的碰撞检测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"https://www.bz6000.cn/index/course/index/id/5542.html" \o "坦克大战之爆炸效果的实现"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18. 坦克大战之爆炸效果的实现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"https://www.bz6000.cn/index/course/index/id/5543.html" \o "爆炸效果补充"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19. 爆炸效果补充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"https://www.bz6000.cn/index/course/index/id/5544.html" \o "坦克大战之音效处理"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20 坦克大战之音效处理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第13章 图形绘制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基于turtle的画笔绘图_矩形_多边形_圆形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基于turtle的画笔绘图_递归图形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基于turtle的画笔绘图_实操练习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基于tkinter图形绘制_矩形_线条_字符串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基于tkinter图形绘制_绘制函数图形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Matplotlib_安装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Matplotlib_简单图形绘制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Matplotlib_函数曲线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Matplotlib_多个图形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Matplotlib_绘制直方图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第14章 数据库编程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内置数据库SQLite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操作SQLite数据库_Connection_Cursor_Row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Mysql数据库的安装和配置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Mysql可视化客户端软件安装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PyMysql的使用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对于数据库表的增删改查操作1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对于数据库表的增删改查操作2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对于数据库表的增删改查操作3</w:t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第15章 多线程和并发编程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"https://www.bz6000.cn/index/course/index/id/5545.html" \o "简述多进程"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1：简述多进程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"https://www.bz6000.cn/index/course/index/id/5546.html" \o "进程类"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2：进程类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"https://www.bz6000.cn/index/course/index/id/5547.html" \o "多进程默认不共享数据"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3：多进程默认不共享数据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"https://www.bz6000.cn/index/course/index/id/5548.html" \o "子类创建"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4：子类创建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"https://www.bz6000.cn/index/course/index/id/5549.html" \o "进程池"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5：进程池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"https://www.bz6000.cn/index/course/index/id/5550.html" \o "进程间通信1"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6：进程间通信1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"https://www.bz6000.cn/index/course/index/id/5551.html" \o "进程间通信2"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7：进程间通信2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"https://www.bz6000.cn/index/course/index/id/5552.html" \o "简述多线程"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8：简述多线程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"https://www.bz6000.cn/index/course/index/id/5553.html" \o "创建子线程"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9：创建子线程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"https://www.bz6000.cn/index/course/index/id/5554.html" \o "运行多线程程序"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10：运行多线程程序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"https://www.bz6000.cn/index/course/index/id/5555.html" \o "线程同步"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11：线程同步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"https://www.bz6000.cn/index/course/index/id/5556.html" \o "同步异步"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12：同步异步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"https://www.bz6000.cn/index/course/index/id/5557.html" \o "生产者消费者模式"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13：生产者消费者模式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"https://www.bz6000.cn/index/course/index/id/5558.html" \o "threadlocal变量"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14：threadlocal变量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第16章 网络编程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"https://www.bz6000.cn/index/course/index/id/5560.html" \o "网络基础"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1：网络基础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"https://www.bz6000.cn/index/course/index/id/5561.html" \o "端口号的作用"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2：端口号的作用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"https://www.bz6000.cn/index/course/index/id/5562.html" \o "协议"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3：协议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"https://www.bz6000.cn/index/course/index/id/5563.html" \o "socket编程"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4：socket编程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"https://www.bz6000.cn/index/course/index/id/5564.html" \o "使用udp协议发送数据"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5：使用udp协议发送数据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"https://www.bz6000.cn/index/course/index/id/5565.html" \o "使用udp协议接收数据"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6：使用udp协议接收数据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"https://www.bz6000.cn/index/course/index/id/5566.html" \o "tftp协议"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7：tftp协议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"https://www.bz6000.cn/index/course/index/id/5567.html" \o "tftp下载原理"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8：tftp下载原理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"https://www.bz6000.cn/index/course/index/id/5568.html" \o "tftp下载器"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9：tftp下载器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"https://www.bz6000.cn/index/course/index/id/5569.html" \o "udp广播"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10：udp广播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"https://www.bz6000.cn/index/course/index/id/5570.html" \o "tcp通信过程"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11：tcp通信过程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"https://www.bz6000.cn/index/course/index/id/5571.html" \o "tcp服务器"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12：tcp服务器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"https://www.bz6000.cn/index/course/index/id/5572.html" \o "多进程服务器"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13：多进程服务器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聊天室项目_1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15_聊天室项目_2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16_聊天室项目_3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聊天室项目_4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聊天室项目_5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51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第17章 协程和异步IO   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协程的概念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定义一个协程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创建task执行协程_绑定回调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future 与 result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阻塞和await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并发和并行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协程嵌套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协程停止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master-worker主从模式</w:t>
      </w: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aiohttp 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第18章 脚本化系统管理  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增强的交互式环境IPython_IPython安装_配置_启动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和IPython简单交互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magic函数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执行外部系统命令和运行文件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文件管理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定时执行任务</w:t>
      </w: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22"/>
          <w:lang w:val="en-US" w:eastAsia="zh-CN"/>
        </w:rPr>
        <w:t xml:space="preserve">第19章 语音识别模块_中英文实时翻译项目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语音识别基本原理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文本转换语音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调用讯飞动态链接库实现语音识别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百度语音API调用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【项目】实现中英文实时口语翻译_1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【项目】实现中英文实时口语翻译_2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【项目】实现中英文实时口语翻译_3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【项目】实现中英文实时口语翻译_4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【项目】实现中英文实时口语翻译_5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【项目】实现中英文实时口语翻译_6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第20章 Windows下的Python开发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Python3安装pywin32模块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Windows编程基本知识_组件对象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实现COM组件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对word的自动访问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对excel的自动访问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操作窗口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操作进程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操作线程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桌面便签软件开发_1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桌面便签软件开发_2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桌面便签软件开发_3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桌面便签软件开发_4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桌面便签软件开发_5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第21章 【实战】算法 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算法概述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时间复杂度分析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增长量级的概念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空间复杂度分析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查找算法_顺序查找法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查找算法_二分查找法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排序算法_冒泡排序法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排序算法_选择排序法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排序算法_插入排序法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排序算法_归并排序法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排序算法_快速排序法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Python提供的查找算法</w:t>
      </w:r>
    </w:p>
    <w:p>
      <w:pPr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Python提供的排序算法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第22章 【实战】手写数据结构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自定义队列_队列特点_入队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自定义队列_出队_测试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自定义栈_入栈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自定义栈_出栈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自定义二叉树_分析和创建类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自定义二叉树_创建左子树_创建右子树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自定义二叉树_前序遍历_后序遍历_中序遍历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自定义二叉树_测试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自定义有向图_特点分析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10.自定义有向图_创建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自定义有向图_路径搜索功能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自定义集合_类的创建和分析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自定义集合_添加元素_删除元素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自定义集合_差集运算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自定义集合_交集运算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自定义集合_并集运算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 自定义集合_运算符重载_集合包含关系处理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 自定义集合_运算符重载_支持in运算符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手写数据结构总结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第23章 正则表达式和复杂文本操作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"https://www.bz6000.cn/index/course/index/id/2651.html" \o "正则表达式介绍_特殊符号和字符"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1：正则表达式介绍_特殊符号和字符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"https://www.bz6000.cn/index/course/index/id/2652.html" \o "字符匹配"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2：字符匹配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"https://www.bz6000.cn/index/course/index/id/2653.html" \o "创建字符集_表示字符集的特殊字符"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3：创建字符集_表示字符集的特殊字符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"https://www.bz6000.cn/index/course/index/id/2654.html" \o "限定范围和否定"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4：限定范围和否定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"https://www.bz6000.cn/index/course/index/id/2655.html" \o "使用小括号指定分组"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5：使用小括号指定分组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"https://www.bz6000.cn/index/course/index/id/2656.html" \o "贪婪模式和非贪婪模式"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6：贪婪模式和非贪婪模式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"https://www.bz6000.cn/index/course/index/id/2657.html" \o "常用正则表达式示例"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7：常用正则表达式示例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"https://www.bz6000.cn/index/course/index/id/2658.html" \o "re 模块_核心函数和方法_compile()方法"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8：re 模块_核心函数和方法_compile()方法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"https://www.bz6000.cn/index/course/index/id/2659.html" \o "匹配对象和 group()以及 groups()方法"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9：匹配对象和 group()以及 groups()方法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"https://www.bz6000.cn/index/course/index/id/2660.html" \o "match()匹配字符串"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10：match()匹配字符串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"https://www.bz6000.cn/index/course/index/id/2661.html" \o "search()在一个字符串中查找"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11：search()在一个字符串中查找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"https://www.bz6000.cn/index/course/index/id/2662.html" \o "案例：编程实现抓取 163 主页所有图片地址信息" \t "https://www.bz6000.cn/stages/id/_blank"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12：案例：编程实现抓取 163 主页所有图片地址信息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第24章 函数式编程和高阶函数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函数式编程是什么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高阶函数是什么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将函数作为参数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返回值为函数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map()高阶函数_1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map()高阶函数_2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map()高阶函数_3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reduce()高阶函数_1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reduce()高阶函数_2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reduce()高阶函数_3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filter()高阶函数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sorted()高阶函数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闭包_1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闭包_2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闭包_3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 匿名函数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 装饰器_1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 装饰器_2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 装饰器_3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 偏函数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第25章 测试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单元测试_unittest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单元测试_coverage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性能测试_timeit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性能测试_profile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性能测试_line profiler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性能测试_memory profiler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性能测试_pympler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第26章 【项目】手工实现神经网络    </w:t>
      </w:r>
    </w:p>
    <w:p>
      <w:pPr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神经网络基本原理_1</w:t>
      </w:r>
    </w:p>
    <w:p>
      <w:pPr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神经网络基本原理_2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MNIST数据集简介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矩阵原理_1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矩阵原理_相关运算_2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正态分布原理_1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 正态分布原理_2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Sigmoid函数_神经网络激活函数_1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 Sigmoid函数_神经网络激活函数_2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使用matplotlib绘制Sigmoid函数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 前向反馈_feedforward函数_1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12. 前向反馈_feedforward函数_2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13. 前向反馈_feedforward函数_3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 神经网络学习能力构建_随机梯度下降函数_1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15. 神经网络学习能力构建_随机梯度下降函数_2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16.神经网络学习能力构建_随机梯度下降函数_3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17.神经网络学习能力构建_随机梯度下降函数_4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18.神经网络学习能力构建_随机梯度下降函数_5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19.MNIST数据集的加载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20.测试和训练神经网络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00ED1"/>
    <w:multiLevelType w:val="singleLevel"/>
    <w:tmpl w:val="B5100E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15716D"/>
    <w:multiLevelType w:val="singleLevel"/>
    <w:tmpl w:val="F71571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7030C7"/>
    <w:multiLevelType w:val="singleLevel"/>
    <w:tmpl w:val="F77030C7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08CD442D"/>
    <w:multiLevelType w:val="multilevel"/>
    <w:tmpl w:val="08CD44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51EA1F1"/>
    <w:multiLevelType w:val="singleLevel"/>
    <w:tmpl w:val="151EA1F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D24B8D"/>
    <w:multiLevelType w:val="singleLevel"/>
    <w:tmpl w:val="15D24B8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4E17163"/>
    <w:multiLevelType w:val="singleLevel"/>
    <w:tmpl w:val="24E1716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466760"/>
    <w:multiLevelType w:val="singleLevel"/>
    <w:tmpl w:val="2746676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B71A843"/>
    <w:multiLevelType w:val="singleLevel"/>
    <w:tmpl w:val="2B71A84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24AE52B"/>
    <w:multiLevelType w:val="singleLevel"/>
    <w:tmpl w:val="324AE52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0BE27A8"/>
    <w:multiLevelType w:val="singleLevel"/>
    <w:tmpl w:val="40BE27A8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1">
    <w:nsid w:val="4329071C"/>
    <w:multiLevelType w:val="singleLevel"/>
    <w:tmpl w:val="4329071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AE73987"/>
    <w:multiLevelType w:val="singleLevel"/>
    <w:tmpl w:val="4AE73987"/>
    <w:lvl w:ilvl="0" w:tentative="0">
      <w:start w:val="17"/>
      <w:numFmt w:val="decimal"/>
      <w:suff w:val="space"/>
      <w:lvlText w:val="%1."/>
      <w:lvlJc w:val="left"/>
    </w:lvl>
  </w:abstractNum>
  <w:abstractNum w:abstractNumId="13">
    <w:nsid w:val="6BF83F4F"/>
    <w:multiLevelType w:val="singleLevel"/>
    <w:tmpl w:val="6BF83F4F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02790"/>
    <w:rsid w:val="001226B4"/>
    <w:rsid w:val="00466EA2"/>
    <w:rsid w:val="00B44443"/>
    <w:rsid w:val="0196145A"/>
    <w:rsid w:val="01A351AD"/>
    <w:rsid w:val="01F22342"/>
    <w:rsid w:val="02870F53"/>
    <w:rsid w:val="02A03917"/>
    <w:rsid w:val="02A15B9D"/>
    <w:rsid w:val="02A25EF8"/>
    <w:rsid w:val="02D470B2"/>
    <w:rsid w:val="038A3698"/>
    <w:rsid w:val="04750D6F"/>
    <w:rsid w:val="04856500"/>
    <w:rsid w:val="04973633"/>
    <w:rsid w:val="04A12CF5"/>
    <w:rsid w:val="04D952FE"/>
    <w:rsid w:val="04E86364"/>
    <w:rsid w:val="05240427"/>
    <w:rsid w:val="05B55139"/>
    <w:rsid w:val="05B94628"/>
    <w:rsid w:val="060F6A2B"/>
    <w:rsid w:val="06387179"/>
    <w:rsid w:val="06F60D62"/>
    <w:rsid w:val="07421E69"/>
    <w:rsid w:val="07656573"/>
    <w:rsid w:val="076622E0"/>
    <w:rsid w:val="07D249C0"/>
    <w:rsid w:val="08290A77"/>
    <w:rsid w:val="08BA1F92"/>
    <w:rsid w:val="099216AA"/>
    <w:rsid w:val="09DD5DD4"/>
    <w:rsid w:val="09F454FB"/>
    <w:rsid w:val="0A486B04"/>
    <w:rsid w:val="0A866EEF"/>
    <w:rsid w:val="0AAE6335"/>
    <w:rsid w:val="0AE5131E"/>
    <w:rsid w:val="0B2718BC"/>
    <w:rsid w:val="0B670F85"/>
    <w:rsid w:val="0B783D30"/>
    <w:rsid w:val="0B9A60E2"/>
    <w:rsid w:val="0BA979A7"/>
    <w:rsid w:val="0BB03CBC"/>
    <w:rsid w:val="0BCF43D4"/>
    <w:rsid w:val="0C12398C"/>
    <w:rsid w:val="0C3F34E7"/>
    <w:rsid w:val="0C426E92"/>
    <w:rsid w:val="0C810C8F"/>
    <w:rsid w:val="0CA07447"/>
    <w:rsid w:val="0CA75063"/>
    <w:rsid w:val="0D010EA0"/>
    <w:rsid w:val="0D2A54F0"/>
    <w:rsid w:val="0D2B4C2C"/>
    <w:rsid w:val="0D303565"/>
    <w:rsid w:val="0D3D762B"/>
    <w:rsid w:val="0DC83640"/>
    <w:rsid w:val="0E4844F5"/>
    <w:rsid w:val="0E740B11"/>
    <w:rsid w:val="0E760678"/>
    <w:rsid w:val="0F3B1AE4"/>
    <w:rsid w:val="0F6A076C"/>
    <w:rsid w:val="0F723FCD"/>
    <w:rsid w:val="10272DBF"/>
    <w:rsid w:val="10590AD4"/>
    <w:rsid w:val="10D17898"/>
    <w:rsid w:val="10F82712"/>
    <w:rsid w:val="116B5FEB"/>
    <w:rsid w:val="118262C5"/>
    <w:rsid w:val="1189165A"/>
    <w:rsid w:val="11F419C9"/>
    <w:rsid w:val="12136944"/>
    <w:rsid w:val="123F52D3"/>
    <w:rsid w:val="12752758"/>
    <w:rsid w:val="12A464FC"/>
    <w:rsid w:val="130C3679"/>
    <w:rsid w:val="13254AF4"/>
    <w:rsid w:val="135A36D1"/>
    <w:rsid w:val="13634DF2"/>
    <w:rsid w:val="13662A47"/>
    <w:rsid w:val="137F3741"/>
    <w:rsid w:val="13CE6008"/>
    <w:rsid w:val="142C3CAE"/>
    <w:rsid w:val="15453E1B"/>
    <w:rsid w:val="155702FA"/>
    <w:rsid w:val="15903511"/>
    <w:rsid w:val="15EC1012"/>
    <w:rsid w:val="15FF721E"/>
    <w:rsid w:val="16744358"/>
    <w:rsid w:val="16D77971"/>
    <w:rsid w:val="16F93DBA"/>
    <w:rsid w:val="179A3BD5"/>
    <w:rsid w:val="17B916A3"/>
    <w:rsid w:val="186439F1"/>
    <w:rsid w:val="188069E9"/>
    <w:rsid w:val="189637C7"/>
    <w:rsid w:val="18A60F99"/>
    <w:rsid w:val="18BE07E0"/>
    <w:rsid w:val="195F43BE"/>
    <w:rsid w:val="199359E4"/>
    <w:rsid w:val="1A1D3A26"/>
    <w:rsid w:val="1A2871BB"/>
    <w:rsid w:val="1A943732"/>
    <w:rsid w:val="1AF120C7"/>
    <w:rsid w:val="1B0A2A8B"/>
    <w:rsid w:val="1B3351CD"/>
    <w:rsid w:val="1B410FD3"/>
    <w:rsid w:val="1B7E6811"/>
    <w:rsid w:val="1BB26BB3"/>
    <w:rsid w:val="1BBD35D5"/>
    <w:rsid w:val="1BE17C68"/>
    <w:rsid w:val="1BEB1633"/>
    <w:rsid w:val="1C27245E"/>
    <w:rsid w:val="1C3058F0"/>
    <w:rsid w:val="1C674F6A"/>
    <w:rsid w:val="1C726B29"/>
    <w:rsid w:val="1CB55A0C"/>
    <w:rsid w:val="1D125628"/>
    <w:rsid w:val="1D37474F"/>
    <w:rsid w:val="1DE975F5"/>
    <w:rsid w:val="1DFD458F"/>
    <w:rsid w:val="1E1058A2"/>
    <w:rsid w:val="1E9C2FEE"/>
    <w:rsid w:val="1F5677BB"/>
    <w:rsid w:val="203821AD"/>
    <w:rsid w:val="20A20783"/>
    <w:rsid w:val="20BC7DB9"/>
    <w:rsid w:val="217502B2"/>
    <w:rsid w:val="21990CA3"/>
    <w:rsid w:val="21C817F7"/>
    <w:rsid w:val="229D61C7"/>
    <w:rsid w:val="231717CE"/>
    <w:rsid w:val="236764E9"/>
    <w:rsid w:val="23762B3E"/>
    <w:rsid w:val="23954BF8"/>
    <w:rsid w:val="23A83177"/>
    <w:rsid w:val="23B0233A"/>
    <w:rsid w:val="23D57553"/>
    <w:rsid w:val="24446414"/>
    <w:rsid w:val="24557DAF"/>
    <w:rsid w:val="248F77D9"/>
    <w:rsid w:val="25363ACF"/>
    <w:rsid w:val="25B75014"/>
    <w:rsid w:val="25CA26CB"/>
    <w:rsid w:val="26696D3C"/>
    <w:rsid w:val="269C68E3"/>
    <w:rsid w:val="26B67211"/>
    <w:rsid w:val="26C45DE3"/>
    <w:rsid w:val="26D35942"/>
    <w:rsid w:val="26F46C88"/>
    <w:rsid w:val="275B42D2"/>
    <w:rsid w:val="27A6396A"/>
    <w:rsid w:val="28A452E4"/>
    <w:rsid w:val="28B4419D"/>
    <w:rsid w:val="28C9069F"/>
    <w:rsid w:val="28CB442B"/>
    <w:rsid w:val="291B662F"/>
    <w:rsid w:val="29234424"/>
    <w:rsid w:val="295F22E5"/>
    <w:rsid w:val="2A487B6D"/>
    <w:rsid w:val="2A55459B"/>
    <w:rsid w:val="2AE3096F"/>
    <w:rsid w:val="2B2C32AF"/>
    <w:rsid w:val="2B420729"/>
    <w:rsid w:val="2B8918D5"/>
    <w:rsid w:val="2BE9404D"/>
    <w:rsid w:val="2C643F38"/>
    <w:rsid w:val="2D223A6A"/>
    <w:rsid w:val="2D35181B"/>
    <w:rsid w:val="2D8E7CF0"/>
    <w:rsid w:val="2DAA3A2D"/>
    <w:rsid w:val="2DC46CCF"/>
    <w:rsid w:val="2DD55EC9"/>
    <w:rsid w:val="2EBC74DB"/>
    <w:rsid w:val="2EC961C7"/>
    <w:rsid w:val="2EDB4009"/>
    <w:rsid w:val="2FE27843"/>
    <w:rsid w:val="2FF44E99"/>
    <w:rsid w:val="301A0DE0"/>
    <w:rsid w:val="31084F59"/>
    <w:rsid w:val="317970E3"/>
    <w:rsid w:val="319A5CBA"/>
    <w:rsid w:val="31F248B8"/>
    <w:rsid w:val="32217A6B"/>
    <w:rsid w:val="3278272C"/>
    <w:rsid w:val="32F1245C"/>
    <w:rsid w:val="33365E56"/>
    <w:rsid w:val="336C2154"/>
    <w:rsid w:val="339862D5"/>
    <w:rsid w:val="34000063"/>
    <w:rsid w:val="342A25E6"/>
    <w:rsid w:val="34490CB3"/>
    <w:rsid w:val="34A96D9D"/>
    <w:rsid w:val="34BC583A"/>
    <w:rsid w:val="34D544AB"/>
    <w:rsid w:val="350C18E3"/>
    <w:rsid w:val="356477C6"/>
    <w:rsid w:val="356E1B3B"/>
    <w:rsid w:val="35AD1390"/>
    <w:rsid w:val="360B4F23"/>
    <w:rsid w:val="36AB13F4"/>
    <w:rsid w:val="374666AA"/>
    <w:rsid w:val="37B23556"/>
    <w:rsid w:val="37C82E06"/>
    <w:rsid w:val="37D11FFC"/>
    <w:rsid w:val="38151FF3"/>
    <w:rsid w:val="386A4B4A"/>
    <w:rsid w:val="387D2183"/>
    <w:rsid w:val="38CD29AF"/>
    <w:rsid w:val="38E165C0"/>
    <w:rsid w:val="391F4F6A"/>
    <w:rsid w:val="396A5565"/>
    <w:rsid w:val="3A0D75D3"/>
    <w:rsid w:val="3A591F43"/>
    <w:rsid w:val="3A904CE1"/>
    <w:rsid w:val="3A946DB4"/>
    <w:rsid w:val="3AAC4EAD"/>
    <w:rsid w:val="3AE21235"/>
    <w:rsid w:val="3AFB6079"/>
    <w:rsid w:val="3B095674"/>
    <w:rsid w:val="3B692222"/>
    <w:rsid w:val="3BDA4F3A"/>
    <w:rsid w:val="3BE2539D"/>
    <w:rsid w:val="3C3F5B22"/>
    <w:rsid w:val="3C4C19D0"/>
    <w:rsid w:val="3C8B7B59"/>
    <w:rsid w:val="3C8F3FF8"/>
    <w:rsid w:val="3D1275B9"/>
    <w:rsid w:val="3D215C08"/>
    <w:rsid w:val="3DC02968"/>
    <w:rsid w:val="3DC67A31"/>
    <w:rsid w:val="3E1033F2"/>
    <w:rsid w:val="3E3C1E9D"/>
    <w:rsid w:val="3EDE72F6"/>
    <w:rsid w:val="3F2D158C"/>
    <w:rsid w:val="3F413E92"/>
    <w:rsid w:val="3F511C46"/>
    <w:rsid w:val="3F7623F9"/>
    <w:rsid w:val="3F8F2BFC"/>
    <w:rsid w:val="3FD70A92"/>
    <w:rsid w:val="40121F75"/>
    <w:rsid w:val="407C4615"/>
    <w:rsid w:val="41345CD7"/>
    <w:rsid w:val="419E2EF1"/>
    <w:rsid w:val="41C51BCF"/>
    <w:rsid w:val="424C0D41"/>
    <w:rsid w:val="4255776B"/>
    <w:rsid w:val="42707F6F"/>
    <w:rsid w:val="42991354"/>
    <w:rsid w:val="42D45218"/>
    <w:rsid w:val="42DE46E6"/>
    <w:rsid w:val="42EB4D90"/>
    <w:rsid w:val="43794723"/>
    <w:rsid w:val="437B25CF"/>
    <w:rsid w:val="43870778"/>
    <w:rsid w:val="43887AE1"/>
    <w:rsid w:val="43B3097F"/>
    <w:rsid w:val="43F4381F"/>
    <w:rsid w:val="446A78E1"/>
    <w:rsid w:val="44ED4E32"/>
    <w:rsid w:val="454A72FA"/>
    <w:rsid w:val="4557505D"/>
    <w:rsid w:val="45611588"/>
    <w:rsid w:val="457E6D22"/>
    <w:rsid w:val="45894D49"/>
    <w:rsid w:val="45962A93"/>
    <w:rsid w:val="45C45E8F"/>
    <w:rsid w:val="45C65F01"/>
    <w:rsid w:val="45DF394C"/>
    <w:rsid w:val="46157A61"/>
    <w:rsid w:val="464E5B48"/>
    <w:rsid w:val="46911939"/>
    <w:rsid w:val="46A54E08"/>
    <w:rsid w:val="46C10934"/>
    <w:rsid w:val="46D94A0F"/>
    <w:rsid w:val="472E3C80"/>
    <w:rsid w:val="474E3B30"/>
    <w:rsid w:val="475C2B22"/>
    <w:rsid w:val="4760652D"/>
    <w:rsid w:val="47BC2891"/>
    <w:rsid w:val="48210EC0"/>
    <w:rsid w:val="48906D04"/>
    <w:rsid w:val="489C59EF"/>
    <w:rsid w:val="48C24011"/>
    <w:rsid w:val="48C85F4A"/>
    <w:rsid w:val="48D5091D"/>
    <w:rsid w:val="496B6CBB"/>
    <w:rsid w:val="49746056"/>
    <w:rsid w:val="49877431"/>
    <w:rsid w:val="49BF5552"/>
    <w:rsid w:val="49C72E6A"/>
    <w:rsid w:val="49D23B46"/>
    <w:rsid w:val="4A542339"/>
    <w:rsid w:val="4A653F16"/>
    <w:rsid w:val="4ABC5DDF"/>
    <w:rsid w:val="4B132DB0"/>
    <w:rsid w:val="4B4F7E42"/>
    <w:rsid w:val="4B741DAD"/>
    <w:rsid w:val="4BBC38E2"/>
    <w:rsid w:val="4BDA4077"/>
    <w:rsid w:val="4BDC447E"/>
    <w:rsid w:val="4C0A5A18"/>
    <w:rsid w:val="4C22118D"/>
    <w:rsid w:val="4C3F40B0"/>
    <w:rsid w:val="4C602606"/>
    <w:rsid w:val="4C664BD5"/>
    <w:rsid w:val="4D187CB2"/>
    <w:rsid w:val="4D1B5C01"/>
    <w:rsid w:val="4D7958C9"/>
    <w:rsid w:val="4DD5727E"/>
    <w:rsid w:val="4DE974D1"/>
    <w:rsid w:val="4E3F567A"/>
    <w:rsid w:val="4E475490"/>
    <w:rsid w:val="4E5D5196"/>
    <w:rsid w:val="4E725467"/>
    <w:rsid w:val="4EAB34B3"/>
    <w:rsid w:val="4ECB6978"/>
    <w:rsid w:val="4F1A500A"/>
    <w:rsid w:val="4FF80B78"/>
    <w:rsid w:val="50473325"/>
    <w:rsid w:val="50A5439F"/>
    <w:rsid w:val="50B4228A"/>
    <w:rsid w:val="50BB294A"/>
    <w:rsid w:val="50BD35E7"/>
    <w:rsid w:val="51055905"/>
    <w:rsid w:val="513074B4"/>
    <w:rsid w:val="51757206"/>
    <w:rsid w:val="51D75F67"/>
    <w:rsid w:val="51DC3DCF"/>
    <w:rsid w:val="51E70CF3"/>
    <w:rsid w:val="52196104"/>
    <w:rsid w:val="5248226F"/>
    <w:rsid w:val="526C6D7B"/>
    <w:rsid w:val="529C1966"/>
    <w:rsid w:val="52E3643E"/>
    <w:rsid w:val="531F6F61"/>
    <w:rsid w:val="532009FF"/>
    <w:rsid w:val="536812C8"/>
    <w:rsid w:val="53825645"/>
    <w:rsid w:val="53F048ED"/>
    <w:rsid w:val="540F72D0"/>
    <w:rsid w:val="54122ABD"/>
    <w:rsid w:val="5456320E"/>
    <w:rsid w:val="54862D69"/>
    <w:rsid w:val="54CC614C"/>
    <w:rsid w:val="54F87F2A"/>
    <w:rsid w:val="55056E84"/>
    <w:rsid w:val="55B872AB"/>
    <w:rsid w:val="55BC5A0C"/>
    <w:rsid w:val="55D77C20"/>
    <w:rsid w:val="55DF6D1E"/>
    <w:rsid w:val="55F251A4"/>
    <w:rsid w:val="561075E0"/>
    <w:rsid w:val="56E216F2"/>
    <w:rsid w:val="56F27B96"/>
    <w:rsid w:val="56FE2CB6"/>
    <w:rsid w:val="572B0006"/>
    <w:rsid w:val="57596B6F"/>
    <w:rsid w:val="578D48DB"/>
    <w:rsid w:val="57C9019F"/>
    <w:rsid w:val="57E3703F"/>
    <w:rsid w:val="57E459FC"/>
    <w:rsid w:val="57F16E76"/>
    <w:rsid w:val="57F506E5"/>
    <w:rsid w:val="583364D1"/>
    <w:rsid w:val="58AF6FCE"/>
    <w:rsid w:val="59545545"/>
    <w:rsid w:val="5971183D"/>
    <w:rsid w:val="59B82496"/>
    <w:rsid w:val="59D01A8B"/>
    <w:rsid w:val="5A1C6CB8"/>
    <w:rsid w:val="5A4B703E"/>
    <w:rsid w:val="5A774768"/>
    <w:rsid w:val="5AA065AD"/>
    <w:rsid w:val="5ADD4F13"/>
    <w:rsid w:val="5B747122"/>
    <w:rsid w:val="5B8C1989"/>
    <w:rsid w:val="5B916E12"/>
    <w:rsid w:val="5B933B87"/>
    <w:rsid w:val="5BA41E2A"/>
    <w:rsid w:val="5C5D706C"/>
    <w:rsid w:val="5D144F38"/>
    <w:rsid w:val="5D1C6C78"/>
    <w:rsid w:val="5D1F64D6"/>
    <w:rsid w:val="5D253BD5"/>
    <w:rsid w:val="5D4A4987"/>
    <w:rsid w:val="5D9B7BFC"/>
    <w:rsid w:val="5DE7097F"/>
    <w:rsid w:val="5E510DE1"/>
    <w:rsid w:val="5EC83C02"/>
    <w:rsid w:val="5F6E5CA2"/>
    <w:rsid w:val="5F875479"/>
    <w:rsid w:val="5F8C1638"/>
    <w:rsid w:val="5F915E12"/>
    <w:rsid w:val="5F960370"/>
    <w:rsid w:val="5FAD0767"/>
    <w:rsid w:val="5FB90FDE"/>
    <w:rsid w:val="5FC429F6"/>
    <w:rsid w:val="603D4EB9"/>
    <w:rsid w:val="6050555F"/>
    <w:rsid w:val="60DD2EFC"/>
    <w:rsid w:val="61152C3F"/>
    <w:rsid w:val="611B77BB"/>
    <w:rsid w:val="617B79BE"/>
    <w:rsid w:val="61D67E9C"/>
    <w:rsid w:val="61E047B5"/>
    <w:rsid w:val="62023F48"/>
    <w:rsid w:val="620B7C0A"/>
    <w:rsid w:val="628004F0"/>
    <w:rsid w:val="62C936B5"/>
    <w:rsid w:val="62CD31DC"/>
    <w:rsid w:val="63643430"/>
    <w:rsid w:val="63790F79"/>
    <w:rsid w:val="63826456"/>
    <w:rsid w:val="6392185E"/>
    <w:rsid w:val="63A74B1E"/>
    <w:rsid w:val="63B519C9"/>
    <w:rsid w:val="63C2071F"/>
    <w:rsid w:val="63D1724C"/>
    <w:rsid w:val="640C560A"/>
    <w:rsid w:val="646D365C"/>
    <w:rsid w:val="648543DC"/>
    <w:rsid w:val="64E37DCA"/>
    <w:rsid w:val="655114F5"/>
    <w:rsid w:val="658A5744"/>
    <w:rsid w:val="65C92D6D"/>
    <w:rsid w:val="662E6E31"/>
    <w:rsid w:val="664B6C67"/>
    <w:rsid w:val="664C5464"/>
    <w:rsid w:val="664F59C5"/>
    <w:rsid w:val="66787471"/>
    <w:rsid w:val="668061B7"/>
    <w:rsid w:val="66F029CE"/>
    <w:rsid w:val="67EB1560"/>
    <w:rsid w:val="67F06C53"/>
    <w:rsid w:val="681E273D"/>
    <w:rsid w:val="682A548B"/>
    <w:rsid w:val="686B666D"/>
    <w:rsid w:val="688D69A8"/>
    <w:rsid w:val="688D79DE"/>
    <w:rsid w:val="68BF6C7E"/>
    <w:rsid w:val="68CD3C12"/>
    <w:rsid w:val="68F44BC0"/>
    <w:rsid w:val="690176BB"/>
    <w:rsid w:val="69256638"/>
    <w:rsid w:val="69376AC4"/>
    <w:rsid w:val="694F385F"/>
    <w:rsid w:val="69CC5B33"/>
    <w:rsid w:val="6A143F76"/>
    <w:rsid w:val="6B1A71A3"/>
    <w:rsid w:val="6B7D2459"/>
    <w:rsid w:val="6BB37B48"/>
    <w:rsid w:val="6BBE5DAE"/>
    <w:rsid w:val="6BEA79A8"/>
    <w:rsid w:val="6C1E7D40"/>
    <w:rsid w:val="6C302790"/>
    <w:rsid w:val="6C5049B7"/>
    <w:rsid w:val="6C6F2EC1"/>
    <w:rsid w:val="6CBB6D68"/>
    <w:rsid w:val="6CD672EA"/>
    <w:rsid w:val="6D424764"/>
    <w:rsid w:val="6D535020"/>
    <w:rsid w:val="6D6246BB"/>
    <w:rsid w:val="6DE125EC"/>
    <w:rsid w:val="6E5926AA"/>
    <w:rsid w:val="6E635424"/>
    <w:rsid w:val="6EFA5217"/>
    <w:rsid w:val="6FA667DF"/>
    <w:rsid w:val="7046411F"/>
    <w:rsid w:val="705A789F"/>
    <w:rsid w:val="706C2E52"/>
    <w:rsid w:val="707930AD"/>
    <w:rsid w:val="70B80EB7"/>
    <w:rsid w:val="70C960E7"/>
    <w:rsid w:val="70E00D4C"/>
    <w:rsid w:val="70EB0B53"/>
    <w:rsid w:val="71235180"/>
    <w:rsid w:val="71533632"/>
    <w:rsid w:val="715C11BF"/>
    <w:rsid w:val="7185282B"/>
    <w:rsid w:val="719606D1"/>
    <w:rsid w:val="71FB447D"/>
    <w:rsid w:val="72280746"/>
    <w:rsid w:val="727B0CA6"/>
    <w:rsid w:val="72E65FAE"/>
    <w:rsid w:val="73A12CB3"/>
    <w:rsid w:val="73AC4D24"/>
    <w:rsid w:val="73E04B3B"/>
    <w:rsid w:val="743D62AC"/>
    <w:rsid w:val="74547F9D"/>
    <w:rsid w:val="749726E5"/>
    <w:rsid w:val="74B73BDE"/>
    <w:rsid w:val="74C577C0"/>
    <w:rsid w:val="74D55E20"/>
    <w:rsid w:val="74FB0458"/>
    <w:rsid w:val="751350C2"/>
    <w:rsid w:val="75451F7A"/>
    <w:rsid w:val="754D6742"/>
    <w:rsid w:val="75AC22D3"/>
    <w:rsid w:val="76217017"/>
    <w:rsid w:val="762E36B6"/>
    <w:rsid w:val="763C6EAD"/>
    <w:rsid w:val="76405CE2"/>
    <w:rsid w:val="76A7727D"/>
    <w:rsid w:val="772D0F57"/>
    <w:rsid w:val="7776379C"/>
    <w:rsid w:val="77A4647D"/>
    <w:rsid w:val="77A97CD8"/>
    <w:rsid w:val="77D54A29"/>
    <w:rsid w:val="78345866"/>
    <w:rsid w:val="797D5E75"/>
    <w:rsid w:val="79A15BF8"/>
    <w:rsid w:val="79A33B37"/>
    <w:rsid w:val="7A0020CC"/>
    <w:rsid w:val="7A233B74"/>
    <w:rsid w:val="7A554F4F"/>
    <w:rsid w:val="7A6516FB"/>
    <w:rsid w:val="7AB935EE"/>
    <w:rsid w:val="7AC03C35"/>
    <w:rsid w:val="7AF25F56"/>
    <w:rsid w:val="7B4730B4"/>
    <w:rsid w:val="7C064BCF"/>
    <w:rsid w:val="7CBC5BAF"/>
    <w:rsid w:val="7CC07AF3"/>
    <w:rsid w:val="7CDA6A58"/>
    <w:rsid w:val="7CDE3444"/>
    <w:rsid w:val="7D252E1F"/>
    <w:rsid w:val="7D444670"/>
    <w:rsid w:val="7E1E579A"/>
    <w:rsid w:val="7E4249F3"/>
    <w:rsid w:val="7E4C45F2"/>
    <w:rsid w:val="7E7C5B06"/>
    <w:rsid w:val="7F0457EA"/>
    <w:rsid w:val="7F112647"/>
    <w:rsid w:val="7F11292E"/>
    <w:rsid w:val="7F130B58"/>
    <w:rsid w:val="7F1B1EA3"/>
    <w:rsid w:val="7F47693B"/>
    <w:rsid w:val="7F5322A7"/>
    <w:rsid w:val="7F6D2773"/>
    <w:rsid w:val="7F837C3A"/>
    <w:rsid w:val="7F874AB6"/>
    <w:rsid w:val="7F926F63"/>
    <w:rsid w:val="7FC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oq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2018-06-26T09:08:00Z</dcterms:created>
  <dc:creator>高淇</dc:creator>
  <cp:lastModifiedBy>高淇</cp:lastModifiedBy>
  <dcterms:modified xsi:type="dcterms:W3CDTF">2018-07-07T12:19:54Z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